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729"/>
        <w:gridCol w:w="5127"/>
      </w:tblGrid>
      <w:tr w:rsidR="009229F9" w14:paraId="15B22F22" w14:textId="77777777" w:rsidTr="00CC7857">
        <w:tc>
          <w:tcPr>
            <w:tcW w:w="3150" w:type="pct"/>
          </w:tcPr>
          <w:p w14:paraId="5B6039C5" w14:textId="13347172" w:rsidR="009229F9" w:rsidRPr="009229F9" w:rsidRDefault="009229F9" w:rsidP="009229F9">
            <w:pPr>
              <w:rPr>
                <w:rFonts w:cs="B Titr"/>
                <w:color w:val="AF3245" w:themeColor="accent2" w:themeShade="80"/>
                <w:sz w:val="52"/>
                <w:szCs w:val="44"/>
                <w:rtl/>
              </w:rPr>
            </w:pPr>
            <w:r w:rsidRPr="009229F9">
              <w:rPr>
                <w:rFonts w:cs="B Titr" w:hint="cs"/>
                <w:color w:val="AF3245" w:themeColor="accent2" w:themeShade="80"/>
                <w:sz w:val="52"/>
                <w:szCs w:val="44"/>
                <w:rtl/>
              </w:rPr>
              <w:t>مهدی حسن پور</w:t>
            </w:r>
          </w:p>
        </w:tc>
        <w:tc>
          <w:tcPr>
            <w:tcW w:w="1850" w:type="pct"/>
          </w:tcPr>
          <w:p w14:paraId="159524D1" w14:textId="7A5EC6A3" w:rsidR="009229F9" w:rsidRPr="004E6711" w:rsidRDefault="004E6711" w:rsidP="004E6711">
            <w:pPr>
              <w:bidi w:val="0"/>
              <w:rPr>
                <w:rFonts w:ascii="Berlin Sans FB Demi" w:hAnsi="Berlin Sans FB Demi"/>
                <w:sz w:val="40"/>
                <w:szCs w:val="48"/>
              </w:rPr>
            </w:pPr>
            <w:r w:rsidRPr="004E6711">
              <w:rPr>
                <w:rFonts w:ascii="Berlin Sans FB Demi" w:hAnsi="Berlin Sans FB Demi" w:cs="B Titr"/>
                <w:color w:val="AF3245" w:themeColor="accent2" w:themeShade="80"/>
                <w:sz w:val="52"/>
                <w:szCs w:val="44"/>
              </w:rPr>
              <w:t>Mahdi Hasanpour</w:t>
            </w:r>
          </w:p>
        </w:tc>
      </w:tr>
      <w:tr w:rsidR="009229F9" w14:paraId="4736A915" w14:textId="77777777" w:rsidTr="00CC7857">
        <w:tc>
          <w:tcPr>
            <w:tcW w:w="3150" w:type="pct"/>
            <w:tcBorders>
              <w:bottom w:val="thinThickSmallGap" w:sz="24" w:space="0" w:color="E12427" w:themeColor="accent1"/>
            </w:tcBorders>
          </w:tcPr>
          <w:p w14:paraId="7698401D" w14:textId="3CD6F7F1" w:rsidR="009229F9" w:rsidRDefault="004E6711" w:rsidP="009229F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برنامه </w:t>
            </w:r>
            <w:proofErr w:type="spellStart"/>
            <w:r>
              <w:rPr>
                <w:rFonts w:hint="cs"/>
                <w:rtl/>
              </w:rPr>
              <w:t>نویس</w:t>
            </w:r>
            <w:proofErr w:type="spellEnd"/>
            <w:r>
              <w:rPr>
                <w:rFonts w:hint="cs"/>
                <w:rtl/>
              </w:rPr>
              <w:t xml:space="preserve"> و توسعه دهنده نرم افزار.</w:t>
            </w:r>
          </w:p>
        </w:tc>
        <w:tc>
          <w:tcPr>
            <w:tcW w:w="1850" w:type="pct"/>
            <w:tcBorders>
              <w:bottom w:val="thinThickSmallGap" w:sz="24" w:space="0" w:color="E12427" w:themeColor="accent1"/>
            </w:tcBorders>
          </w:tcPr>
          <w:p w14:paraId="49E09165" w14:textId="1DFA8E1D" w:rsidR="009229F9" w:rsidRDefault="00CB6ADD" w:rsidP="004E6711">
            <w:pPr>
              <w:bidi w:val="0"/>
            </w:pPr>
            <w:r>
              <w:t>Software Programmer and developer.</w:t>
            </w:r>
          </w:p>
        </w:tc>
      </w:tr>
      <w:tr w:rsidR="00CC7857" w14:paraId="4F8702D4" w14:textId="77777777" w:rsidTr="00CC7857">
        <w:tc>
          <w:tcPr>
            <w:tcW w:w="3150" w:type="pct"/>
            <w:tcBorders>
              <w:top w:val="thinThickSmallGap" w:sz="24" w:space="0" w:color="E12427" w:themeColor="accent1"/>
            </w:tcBorders>
          </w:tcPr>
          <w:p w14:paraId="5633BCAA" w14:textId="77777777" w:rsidR="00CC7857" w:rsidRPr="00CC7857" w:rsidRDefault="00CC7857" w:rsidP="009229F9">
            <w:pPr>
              <w:rPr>
                <w:rFonts w:hint="cs"/>
                <w:sz w:val="2"/>
                <w:szCs w:val="2"/>
                <w:rtl/>
              </w:rPr>
            </w:pPr>
          </w:p>
        </w:tc>
        <w:tc>
          <w:tcPr>
            <w:tcW w:w="1850" w:type="pct"/>
            <w:tcBorders>
              <w:top w:val="thinThickSmallGap" w:sz="24" w:space="0" w:color="E12427" w:themeColor="accent1"/>
            </w:tcBorders>
          </w:tcPr>
          <w:p w14:paraId="19D9B1CF" w14:textId="77777777" w:rsidR="00CC7857" w:rsidRPr="00CC7857" w:rsidRDefault="00CC7857" w:rsidP="009229F9">
            <w:pPr>
              <w:rPr>
                <w:rFonts w:hint="cs"/>
                <w:sz w:val="2"/>
                <w:szCs w:val="2"/>
                <w:rtl/>
              </w:rPr>
            </w:pPr>
          </w:p>
        </w:tc>
      </w:tr>
      <w:tr w:rsidR="00122C33" w14:paraId="4F82D7E1" w14:textId="77777777" w:rsidTr="00CC78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50" w:type="pct"/>
            <w:tcBorders>
              <w:top w:val="nil"/>
              <w:left w:val="nil"/>
              <w:bottom w:val="nil"/>
              <w:right w:val="nil"/>
            </w:tcBorders>
          </w:tcPr>
          <w:p w14:paraId="6800CD09" w14:textId="33E5B1A8" w:rsidR="00122C33" w:rsidRDefault="00122C33" w:rsidP="00CB6ADD">
            <w:pPr>
              <w:pStyle w:val="Heading1"/>
            </w:pPr>
            <w:r>
              <w:rPr>
                <w:rFonts w:hint="cs"/>
                <w:rtl/>
              </w:rPr>
              <w:t>درباره من:</w:t>
            </w:r>
          </w:p>
          <w:p w14:paraId="7BBFA805" w14:textId="59EBA9BD" w:rsidR="00CB6ADD" w:rsidRPr="00CB6ADD" w:rsidRDefault="00CB6ADD" w:rsidP="00CB6A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علاقه </w:t>
            </w:r>
            <w:proofErr w:type="spellStart"/>
            <w:r>
              <w:rPr>
                <w:rFonts w:hint="cs"/>
                <w:rtl/>
              </w:rPr>
              <w:t>مند</w:t>
            </w:r>
            <w:proofErr w:type="spellEnd"/>
            <w:r>
              <w:rPr>
                <w:rFonts w:hint="cs"/>
                <w:rtl/>
              </w:rPr>
              <w:t xml:space="preserve"> به</w:t>
            </w:r>
            <w:r w:rsidR="007D5FB2">
              <w:rPr>
                <w:rFonts w:hint="cs"/>
                <w:rtl/>
              </w:rPr>
              <w:t xml:space="preserve"> اکثر </w:t>
            </w:r>
            <w:proofErr w:type="spellStart"/>
            <w:r w:rsidR="007D5FB2">
              <w:rPr>
                <w:rFonts w:hint="cs"/>
                <w:rtl/>
              </w:rPr>
              <w:t>رشته‎های</w:t>
            </w:r>
            <w:proofErr w:type="spellEnd"/>
            <w:r w:rsidR="007D5FB2">
              <w:rPr>
                <w:rFonts w:hint="cs"/>
                <w:rtl/>
              </w:rPr>
              <w:t xml:space="preserve"> حوزه </w:t>
            </w:r>
            <w:r w:rsidR="007D5FB2">
              <w:t>IT</w:t>
            </w:r>
            <w:r>
              <w:rPr>
                <w:rFonts w:hint="cs"/>
                <w:rtl/>
              </w:rPr>
              <w:t xml:space="preserve"> و درگیری با مسائل مرتبط با برنامه </w:t>
            </w:r>
            <w:proofErr w:type="spellStart"/>
            <w:r>
              <w:rPr>
                <w:rFonts w:hint="cs"/>
                <w:rtl/>
              </w:rPr>
              <w:t>نویسی</w:t>
            </w:r>
            <w:proofErr w:type="spellEnd"/>
            <w:r>
              <w:rPr>
                <w:rFonts w:hint="cs"/>
                <w:rtl/>
              </w:rPr>
              <w:t xml:space="preserve"> و حل مشکلات مرتبط با آن و یادگیری و پیشرفت مداوم.</w:t>
            </w:r>
            <w:r w:rsidR="007D5FB2">
              <w:rPr>
                <w:rFonts w:hint="cs"/>
                <w:rtl/>
              </w:rPr>
              <w:t xml:space="preserve"> </w:t>
            </w:r>
          </w:p>
          <w:p w14:paraId="01C6D2C7" w14:textId="77777777" w:rsidR="00122C33" w:rsidRDefault="00122C33" w:rsidP="00122C33">
            <w:pPr>
              <w:pStyle w:val="Heading1"/>
              <w:rPr>
                <w:rtl/>
              </w:rPr>
            </w:pPr>
            <w:r w:rsidRPr="009229F9">
              <w:rPr>
                <w:rtl/>
              </w:rPr>
              <w:t>برخ</w:t>
            </w:r>
            <w:r w:rsidRPr="009229F9">
              <w:rPr>
                <w:rFonts w:hint="cs"/>
                <w:rtl/>
              </w:rPr>
              <w:t>ی</w:t>
            </w:r>
            <w:r w:rsidRPr="009229F9">
              <w:rPr>
                <w:rtl/>
              </w:rPr>
              <w:t xml:space="preserve"> از </w:t>
            </w:r>
            <w:proofErr w:type="spellStart"/>
            <w:r w:rsidRPr="009229F9">
              <w:rPr>
                <w:rtl/>
              </w:rPr>
              <w:t>پروژه‌ها</w:t>
            </w:r>
            <w:proofErr w:type="spellEnd"/>
            <w:r w:rsidRPr="009229F9">
              <w:rPr>
                <w:rtl/>
              </w:rPr>
              <w:t xml:space="preserve"> و </w:t>
            </w:r>
            <w:proofErr w:type="spellStart"/>
            <w:r w:rsidRPr="009229F9">
              <w:rPr>
                <w:rtl/>
              </w:rPr>
              <w:t>تجربه‌ها</w:t>
            </w:r>
            <w:r w:rsidRPr="009229F9">
              <w:rPr>
                <w:rFonts w:hint="cs"/>
                <w:rtl/>
              </w:rPr>
              <w:t>ی</w:t>
            </w:r>
            <w:proofErr w:type="spellEnd"/>
            <w:r w:rsidRPr="009229F9">
              <w:rPr>
                <w:rtl/>
              </w:rPr>
              <w:t xml:space="preserve"> کار</w:t>
            </w:r>
            <w:r w:rsidRPr="009229F9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>:</w:t>
            </w:r>
          </w:p>
          <w:p w14:paraId="4390BD1D" w14:textId="77777777" w:rsidR="00122C33" w:rsidRPr="00122C33" w:rsidRDefault="00122C33" w:rsidP="00122C33">
            <w:pPr>
              <w:pStyle w:val="Heading2"/>
              <w:rPr>
                <w:rtl/>
              </w:rPr>
            </w:pPr>
            <w:proofErr w:type="spellStart"/>
            <w:r w:rsidRPr="00122C33">
              <w:rPr>
                <w:rtl/>
              </w:rPr>
              <w:t>نرم‌افزار</w:t>
            </w:r>
            <w:proofErr w:type="spellEnd"/>
            <w:r w:rsidRPr="00122C33">
              <w:rPr>
                <w:rtl/>
              </w:rPr>
              <w:t xml:space="preserve"> حضور و غ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اب</w:t>
            </w:r>
            <w:r w:rsidRPr="00122C33">
              <w:rPr>
                <w:rtl/>
              </w:rPr>
              <w:t xml:space="preserve"> و مد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ر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ت</w:t>
            </w:r>
            <w:r w:rsidRPr="00122C33">
              <w:rPr>
                <w:rtl/>
              </w:rPr>
              <w:t xml:space="preserve"> </w:t>
            </w:r>
            <w:proofErr w:type="spellStart"/>
            <w:r w:rsidRPr="00122C33">
              <w:rPr>
                <w:rtl/>
              </w:rPr>
              <w:t>ش</w:t>
            </w:r>
            <w:r w:rsidRPr="00122C33">
              <w:rPr>
                <w:rFonts w:hint="cs"/>
                <w:rtl/>
              </w:rPr>
              <w:t>ی</w:t>
            </w:r>
            <w:r w:rsidRPr="00122C33">
              <w:rPr>
                <w:rFonts w:hint="eastAsia"/>
                <w:rtl/>
              </w:rPr>
              <w:t>فت‌ها</w:t>
            </w:r>
            <w:r w:rsidRPr="00122C33">
              <w:rPr>
                <w:rFonts w:hint="cs"/>
                <w:rtl/>
              </w:rPr>
              <w:t>ی</w:t>
            </w:r>
            <w:proofErr w:type="spellEnd"/>
            <w:r w:rsidRPr="00122C33">
              <w:rPr>
                <w:rtl/>
              </w:rPr>
              <w:t xml:space="preserve"> پرستاران</w:t>
            </w:r>
          </w:p>
          <w:p w14:paraId="22B3CA72" w14:textId="77777777" w:rsidR="00122C33" w:rsidRPr="00122C33" w:rsidRDefault="00122C33" w:rsidP="00122C33">
            <w:pPr>
              <w:pStyle w:val="Duration"/>
              <w:rPr>
                <w:rtl/>
              </w:rPr>
            </w:pPr>
            <w:r w:rsidRPr="00122C33">
              <w:rPr>
                <w:rFonts w:hint="eastAsia"/>
                <w:rtl/>
              </w:rPr>
              <w:t>سال</w:t>
            </w:r>
            <w:r w:rsidRPr="00122C33">
              <w:rPr>
                <w:rtl/>
              </w:rPr>
              <w:t xml:space="preserve"> 1389 به مدت 6 ماه</w:t>
            </w:r>
          </w:p>
          <w:p w14:paraId="666A37C7" w14:textId="77777777" w:rsidR="00122C33" w:rsidRDefault="00122C33" w:rsidP="00122C33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به صورت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لوت</w:t>
            </w:r>
            <w:r>
              <w:rPr>
                <w:rtl/>
              </w:rPr>
              <w:t xml:space="preserve"> و به درخواست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مارستان</w:t>
            </w:r>
            <w:r>
              <w:rPr>
                <w:rtl/>
              </w:rPr>
              <w:t xml:space="preserve"> حشمت رشت راه انداز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اجرا شد.</w:t>
            </w:r>
            <w:r>
              <w:rPr>
                <w:rFonts w:hint="cs"/>
                <w:rtl/>
              </w:rPr>
              <w:t xml:space="preserve"> این </w:t>
            </w: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محاسبه ساعت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پرستاران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دست مزد بر اساس ساعت حضور و محاسبه اضافه 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ها با امکان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ساعات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پرستار.</w:t>
            </w:r>
          </w:p>
          <w:p w14:paraId="13EAA842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  <w:rPr>
                <w:rtl/>
              </w:rPr>
            </w:pPr>
            <w:r>
              <w:t>C</w:t>
            </w:r>
            <w:r>
              <w:rPr>
                <w:rtl/>
              </w:rPr>
              <w:t>#</w:t>
            </w:r>
          </w:p>
          <w:p w14:paraId="2C45B316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Windows form.Net</w:t>
            </w:r>
          </w:p>
          <w:p w14:paraId="08F414EF" w14:textId="77777777" w:rsidR="00122C33" w:rsidRDefault="00122C33" w:rsidP="00122C33">
            <w:pPr>
              <w:pStyle w:val="ListParagraph"/>
              <w:numPr>
                <w:ilvl w:val="0"/>
                <w:numId w:val="2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6D3C24F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نر‌م</w:t>
            </w:r>
            <w:proofErr w:type="spellEnd"/>
            <w:r>
              <w:rPr>
                <w:rtl/>
              </w:rPr>
              <w:t xml:space="preserve"> افزار 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اموال</w:t>
            </w:r>
          </w:p>
          <w:p w14:paraId="54D20DFD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1390 به مدت 5 ماه</w:t>
            </w:r>
          </w:p>
          <w:p w14:paraId="196F9315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 .</w:t>
            </w:r>
          </w:p>
          <w:p w14:paraId="686A3CE1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لوازم ادار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ادار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ثبت شماره و محل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آنها، محاسبه استهلاک. و ...</w:t>
            </w:r>
          </w:p>
          <w:p w14:paraId="4EAE830A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17E607C7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Windows form.Net</w:t>
            </w:r>
          </w:p>
          <w:p w14:paraId="6EC51B68" w14:textId="77777777" w:rsidR="00122C33" w:rsidRDefault="00122C33" w:rsidP="00122C33">
            <w:pPr>
              <w:pStyle w:val="ListParagraph"/>
              <w:numPr>
                <w:ilvl w:val="0"/>
                <w:numId w:val="3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AB954E0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</w:t>
            </w:r>
            <w:proofErr w:type="spellStart"/>
            <w:r>
              <w:rPr>
                <w:rtl/>
              </w:rPr>
              <w:t>کارپرداز</w:t>
            </w:r>
            <w:r>
              <w:rPr>
                <w:rFonts w:hint="cs"/>
                <w:rtl/>
              </w:rPr>
              <w:t>ی</w:t>
            </w:r>
            <w:proofErr w:type="spellEnd"/>
          </w:p>
          <w:p w14:paraId="52F9E506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1390 به مدت 3 ماه</w:t>
            </w:r>
          </w:p>
          <w:p w14:paraId="57D3F43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رودسر</w:t>
            </w:r>
            <w:proofErr w:type="spellEnd"/>
            <w:r>
              <w:rPr>
                <w:rtl/>
              </w:rPr>
              <w:t xml:space="preserve"> ، استان 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لان</w:t>
            </w:r>
            <w:r>
              <w:rPr>
                <w:rtl/>
              </w:rPr>
              <w:t>.</w:t>
            </w:r>
          </w:p>
          <w:p w14:paraId="794DB8E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انجام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به بخش </w:t>
            </w:r>
            <w:proofErr w:type="spellStart"/>
            <w:r>
              <w:rPr>
                <w:rtl/>
              </w:rPr>
              <w:t>کارپرداز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قب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. ثبت فاکتورها، انجام محاسبات و . ...</w:t>
            </w:r>
          </w:p>
          <w:p w14:paraId="35BC4419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128D516B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Windows form.Net</w:t>
            </w:r>
          </w:p>
          <w:p w14:paraId="527943A5" w14:textId="77777777" w:rsidR="00122C33" w:rsidRDefault="00122C33" w:rsidP="00122C33">
            <w:pPr>
              <w:pStyle w:val="ListParagraph"/>
              <w:numPr>
                <w:ilvl w:val="0"/>
                <w:numId w:val="4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124FF9D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آموزش</w:t>
            </w:r>
          </w:p>
          <w:p w14:paraId="536EE860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1392 به مدت 19 ماه</w:t>
            </w:r>
          </w:p>
          <w:p w14:paraId="60D58982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قم.</w:t>
            </w:r>
          </w:p>
          <w:p w14:paraId="7B0929DF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جامع آموزش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زمانبند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ترم</w:t>
            </w:r>
            <w:proofErr w:type="spellEnd"/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تحص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کلاسها و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استاد ها و امور مرتبط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با آموزش دانشگاه</w:t>
            </w:r>
          </w:p>
          <w:p w14:paraId="29985490" w14:textId="77777777" w:rsidR="00122C33" w:rsidRDefault="00122C33" w:rsidP="00122C33">
            <w:pPr>
              <w:jc w:val="right"/>
            </w:pPr>
            <w:r>
              <w:t>C</w:t>
            </w:r>
            <w:r>
              <w:rPr>
                <w:rtl/>
              </w:rPr>
              <w:t>#</w:t>
            </w:r>
          </w:p>
          <w:p w14:paraId="53F0D83A" w14:textId="77777777" w:rsidR="00122C33" w:rsidRDefault="00122C33" w:rsidP="00122C33">
            <w:pPr>
              <w:jc w:val="right"/>
            </w:pPr>
            <w:r>
              <w:t>Windows form.Net</w:t>
            </w:r>
          </w:p>
          <w:p w14:paraId="59A40096" w14:textId="77777777" w:rsidR="00122C33" w:rsidRDefault="00122C33" w:rsidP="00122C33">
            <w:pPr>
              <w:jc w:val="right"/>
            </w:pPr>
            <w:proofErr w:type="spellStart"/>
            <w:r>
              <w:lastRenderedPageBreak/>
              <w:t>Sql</w:t>
            </w:r>
            <w:proofErr w:type="spellEnd"/>
            <w:r>
              <w:t xml:space="preserve"> Server</w:t>
            </w:r>
          </w:p>
          <w:p w14:paraId="03B75A54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حضور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اسات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C110835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1394 به مدت 3 ماه</w:t>
            </w:r>
          </w:p>
          <w:p w14:paraId="24749BDE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به</w:t>
            </w:r>
            <w:r>
              <w:rPr>
                <w:rtl/>
              </w:rPr>
              <w:t xml:space="preserve"> درخواست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قم.</w:t>
            </w:r>
          </w:p>
          <w:p w14:paraId="288C597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ثبت حضور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اسات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کلاس و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زمان ورود و خروج استاد از کلاس و خروج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موقت و گزارشات مرتبط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تع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دست مزد (آموزش دانشگاه).</w:t>
            </w:r>
          </w:p>
          <w:p w14:paraId="2B51A89D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76BE5C35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WPF</w:t>
            </w:r>
          </w:p>
          <w:p w14:paraId="7FE460E6" w14:textId="77777777" w:rsidR="00122C33" w:rsidRDefault="00122C33" w:rsidP="00122C33">
            <w:pPr>
              <w:pStyle w:val="ListParagraph"/>
              <w:numPr>
                <w:ilvl w:val="0"/>
                <w:numId w:val="5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77665D4C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فروشگاه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خودرو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  <w:p w14:paraId="2D1635A8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1395 به مدت 6 ماه</w:t>
            </w:r>
          </w:p>
          <w:p w14:paraId="48152A0C" w14:textId="77777777" w:rsidR="00122C33" w:rsidRDefault="00122C33" w:rsidP="009229F9">
            <w:pPr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فروشگاه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فروش قطعات </w:t>
            </w:r>
            <w:proofErr w:type="spellStart"/>
            <w:r>
              <w:rPr>
                <w:rtl/>
              </w:rPr>
              <w:t>خودرو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شامل روغن و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قطعات مصرف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انجام خدمات در محل از قب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تعو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ض</w:t>
            </w:r>
            <w:r>
              <w:rPr>
                <w:rtl/>
              </w:rPr>
              <w:t xml:space="preserve"> روغن، خدمات </w:t>
            </w:r>
            <w:proofErr w:type="spellStart"/>
            <w:r>
              <w:rPr>
                <w:rtl/>
              </w:rPr>
              <w:t>آپارات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شست و شو و صفر </w:t>
            </w:r>
            <w:proofErr w:type="spellStart"/>
            <w:r>
              <w:rPr>
                <w:rtl/>
              </w:rPr>
              <w:t>شو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خودرو . ...</w:t>
            </w:r>
          </w:p>
          <w:p w14:paraId="6EFAFB27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2D81FD7B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ASP.net</w:t>
            </w:r>
          </w:p>
          <w:p w14:paraId="6EE62A54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MVC</w:t>
            </w:r>
          </w:p>
          <w:p w14:paraId="0EF2BFC5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14:paraId="11B3A7BC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HTML5</w:t>
            </w:r>
          </w:p>
          <w:p w14:paraId="34368F7F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CSS3</w:t>
            </w:r>
          </w:p>
          <w:p w14:paraId="2C2BB775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429BF73" w14:textId="77777777" w:rsidR="00122C33" w:rsidRDefault="00122C33" w:rsidP="00122C33">
            <w:pPr>
              <w:pStyle w:val="ListParagraph"/>
              <w:numPr>
                <w:ilvl w:val="0"/>
                <w:numId w:val="6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70A25E3D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گالر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شمس</w:t>
            </w:r>
          </w:p>
          <w:p w14:paraId="20064498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1395 به مدت 3 ماه</w:t>
            </w:r>
          </w:p>
          <w:p w14:paraId="2B824D91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فروشگاه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فروش لوازم تزئ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لوکس</w:t>
            </w:r>
          </w:p>
          <w:p w14:paraId="40E67F0E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proofErr w:type="spellStart"/>
            <w:r>
              <w:t>Php</w:t>
            </w:r>
            <w:proofErr w:type="spellEnd"/>
            <w:r>
              <w:t xml:space="preserve"> pure</w:t>
            </w:r>
          </w:p>
          <w:p w14:paraId="65A50B95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MySQL</w:t>
            </w:r>
          </w:p>
          <w:p w14:paraId="07BA489F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HTML5</w:t>
            </w:r>
          </w:p>
          <w:p w14:paraId="1080A80C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CSS3</w:t>
            </w:r>
          </w:p>
          <w:p w14:paraId="32BB9540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61597743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40413C54" w14:textId="77777777" w:rsidR="00122C33" w:rsidRDefault="00122C33" w:rsidP="00122C33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Responsive Design</w:t>
            </w:r>
          </w:p>
          <w:p w14:paraId="21B42714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شرکت </w:t>
            </w:r>
            <w:proofErr w:type="spellStart"/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ستابنا</w:t>
            </w:r>
            <w:proofErr w:type="spellEnd"/>
            <w:r>
              <w:rPr>
                <w:rtl/>
              </w:rPr>
              <w:t xml:space="preserve"> راسخ</w:t>
            </w:r>
          </w:p>
          <w:p w14:paraId="174BE576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1396 به مدت 3 ماه</w:t>
            </w:r>
          </w:p>
          <w:p w14:paraId="55AEA660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سامانه</w:t>
            </w:r>
            <w:r>
              <w:rPr>
                <w:rtl/>
              </w:rPr>
              <w:t xml:space="preserve"> ثبت و فروش مصالح ساختمان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 با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فرشاد کاظم</w:t>
            </w:r>
            <w:r>
              <w:rPr>
                <w:rFonts w:hint="cs"/>
                <w:rtl/>
              </w:rPr>
              <w:t>ی</w:t>
            </w:r>
          </w:p>
          <w:p w14:paraId="283187CB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proofErr w:type="spellStart"/>
            <w:r>
              <w:t>Php</w:t>
            </w:r>
            <w:proofErr w:type="spellEnd"/>
            <w:r>
              <w:t xml:space="preserve"> pure</w:t>
            </w:r>
          </w:p>
          <w:p w14:paraId="0F334533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MySQL</w:t>
            </w:r>
          </w:p>
          <w:p w14:paraId="3CF26FD2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HTML5</w:t>
            </w:r>
          </w:p>
          <w:p w14:paraId="3BB8B144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CSS3</w:t>
            </w:r>
          </w:p>
          <w:p w14:paraId="37755FB6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CE59313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7E47FE17" w14:textId="77777777" w:rsidR="00122C33" w:rsidRDefault="00122C33" w:rsidP="00122C33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AngularJS</w:t>
            </w:r>
          </w:p>
          <w:p w14:paraId="2AEBAF6B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دکتر مفرد</w:t>
            </w:r>
          </w:p>
          <w:p w14:paraId="2EB5677A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1397 به مدت 16 ماه</w:t>
            </w:r>
          </w:p>
          <w:p w14:paraId="004F715D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02BCBF8D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1E0D31A2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ASP.NET</w:t>
            </w:r>
          </w:p>
          <w:p w14:paraId="7B35D88C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MVC</w:t>
            </w:r>
          </w:p>
          <w:p w14:paraId="5BC16277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SQL Server</w:t>
            </w:r>
          </w:p>
          <w:p w14:paraId="24EB4B2B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CSS3</w:t>
            </w:r>
          </w:p>
          <w:p w14:paraId="71AF8596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75A4CAF1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proofErr w:type="spellStart"/>
            <w:r>
              <w:lastRenderedPageBreak/>
              <w:t>Javascript</w:t>
            </w:r>
            <w:proofErr w:type="spellEnd"/>
          </w:p>
          <w:p w14:paraId="4E0A7EB4" w14:textId="77777777" w:rsidR="00122C33" w:rsidRDefault="00122C33" w:rsidP="00122C33">
            <w:pPr>
              <w:pStyle w:val="ListParagraph"/>
              <w:numPr>
                <w:ilvl w:val="0"/>
                <w:numId w:val="9"/>
              </w:numPr>
              <w:bidi w:val="0"/>
            </w:pPr>
            <w:proofErr w:type="spellStart"/>
            <w:r>
              <w:t>ReactJs</w:t>
            </w:r>
            <w:proofErr w:type="spellEnd"/>
          </w:p>
          <w:p w14:paraId="03ABA2AD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املاک و اراض</w:t>
            </w:r>
            <w:r>
              <w:rPr>
                <w:rFonts w:hint="cs"/>
                <w:rtl/>
              </w:rPr>
              <w:t>ی</w:t>
            </w:r>
          </w:p>
          <w:p w14:paraId="6A8C6DCF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1398 به مدت 2 ماه</w:t>
            </w:r>
          </w:p>
          <w:p w14:paraId="285D896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276DCB4E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3A1D255C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ASP Core</w:t>
            </w:r>
          </w:p>
          <w:p w14:paraId="0B2F12D7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SQL Server</w:t>
            </w:r>
          </w:p>
          <w:p w14:paraId="27F28278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CSS3</w:t>
            </w:r>
          </w:p>
          <w:p w14:paraId="1D84108F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Bootstrap</w:t>
            </w:r>
          </w:p>
          <w:p w14:paraId="6E7C050E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6DAD263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33C5F3D0" w14:textId="77777777" w:rsidR="00122C33" w:rsidRDefault="00122C33" w:rsidP="00122C33">
            <w:pPr>
              <w:pStyle w:val="ListParagraph"/>
              <w:numPr>
                <w:ilvl w:val="0"/>
                <w:numId w:val="10"/>
              </w:numPr>
              <w:bidi w:val="0"/>
            </w:pPr>
            <w:proofErr w:type="spellStart"/>
            <w:r>
              <w:t>ReactJs</w:t>
            </w:r>
            <w:proofErr w:type="spellEnd"/>
          </w:p>
          <w:p w14:paraId="4C272FDA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</w:t>
            </w:r>
          </w:p>
          <w:p w14:paraId="1663AE5E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1398 به مدت 8 ماه</w:t>
            </w:r>
          </w:p>
          <w:p w14:paraId="0924FC68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خطاها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کارا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اضافه کردن </w:t>
            </w:r>
            <w:proofErr w:type="spellStart"/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یی</w:t>
            </w:r>
            <w:proofErr w:type="spellEnd"/>
            <w:r>
              <w:rPr>
                <w:rtl/>
              </w:rPr>
              <w:t xml:space="preserve"> به </w:t>
            </w:r>
            <w:proofErr w:type="spellStart"/>
            <w:r>
              <w:rPr>
                <w:rtl/>
              </w:rPr>
              <w:t>داشبورد</w:t>
            </w:r>
            <w:proofErr w:type="spellEnd"/>
            <w:r>
              <w:rPr>
                <w:rtl/>
              </w:rPr>
              <w:t xml:space="preserve"> و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</w:p>
          <w:p w14:paraId="6AF3D45B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PHP</w:t>
            </w:r>
          </w:p>
          <w:p w14:paraId="27269834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MySQL</w:t>
            </w:r>
          </w:p>
          <w:p w14:paraId="0EA9C129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HTML5</w:t>
            </w:r>
          </w:p>
          <w:p w14:paraId="2163F333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CSS3</w:t>
            </w:r>
          </w:p>
          <w:p w14:paraId="1275B2F0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Bootstrap</w:t>
            </w:r>
          </w:p>
          <w:p w14:paraId="485E58A2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667B2893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1DD0748F" w14:textId="77777777" w:rsidR="00122C33" w:rsidRDefault="00122C33" w:rsidP="00122C33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61144DAA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بک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اند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اجوتک</w:t>
            </w:r>
            <w:proofErr w:type="spellEnd"/>
          </w:p>
          <w:p w14:paraId="62F46A0B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1399 به مدت 1 ماه</w:t>
            </w:r>
          </w:p>
          <w:p w14:paraId="5595086E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lastRenderedPageBreak/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سامانه ثبت درخواست ها و </w:t>
            </w:r>
            <w:proofErr w:type="spellStart"/>
            <w:r>
              <w:rPr>
                <w:rtl/>
              </w:rPr>
              <w:t>داشبور</w:t>
            </w:r>
            <w:proofErr w:type="spellEnd"/>
            <w:r>
              <w:rPr>
                <w:rtl/>
              </w:rPr>
              <w:t xml:space="preserve"> مرتبط.</w:t>
            </w:r>
          </w:p>
          <w:p w14:paraId="51713508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PHP</w:t>
            </w:r>
          </w:p>
          <w:p w14:paraId="7F0C6246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MySQL</w:t>
            </w:r>
          </w:p>
          <w:p w14:paraId="192306A0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HTML5</w:t>
            </w:r>
          </w:p>
          <w:p w14:paraId="6FC1F0E1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CSS3</w:t>
            </w:r>
          </w:p>
          <w:p w14:paraId="7E42CFE3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Bootstrap</w:t>
            </w:r>
          </w:p>
          <w:p w14:paraId="642E23E2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59238F02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44322DDF" w14:textId="77777777" w:rsidR="00122C33" w:rsidRDefault="00122C33" w:rsidP="00122C33">
            <w:pPr>
              <w:pStyle w:val="ListParagraph"/>
              <w:numPr>
                <w:ilvl w:val="0"/>
                <w:numId w:val="12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54169E4D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ارماطب</w:t>
            </w:r>
            <w:proofErr w:type="spellEnd"/>
          </w:p>
          <w:p w14:paraId="02C3C518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سال 1399 تا اکنون</w:t>
            </w:r>
          </w:p>
          <w:p w14:paraId="2B6CEA62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ارماطب</w:t>
            </w:r>
            <w:proofErr w:type="spellEnd"/>
            <w:r>
              <w:rPr>
                <w:rtl/>
              </w:rPr>
              <w:t xml:space="preserve"> و نگهدار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</w:p>
          <w:p w14:paraId="0C688215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PHP</w:t>
            </w:r>
          </w:p>
          <w:p w14:paraId="205306E5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MySQL</w:t>
            </w:r>
          </w:p>
          <w:p w14:paraId="2C3C3990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HTML5</w:t>
            </w:r>
          </w:p>
          <w:p w14:paraId="1D790FE6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CSS3</w:t>
            </w:r>
          </w:p>
          <w:p w14:paraId="4863A214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Bootstrap</w:t>
            </w:r>
          </w:p>
          <w:p w14:paraId="314DA399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0A89DF41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66467CB4" w14:textId="77777777" w:rsidR="00122C33" w:rsidRDefault="00122C33" w:rsidP="00122C33">
            <w:pPr>
              <w:pStyle w:val="ListParagraph"/>
              <w:numPr>
                <w:ilvl w:val="0"/>
                <w:numId w:val="13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392AF928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دکتر آرم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جعفر</w:t>
            </w:r>
            <w:r>
              <w:rPr>
                <w:rFonts w:hint="cs"/>
                <w:rtl/>
              </w:rPr>
              <w:t>ی</w:t>
            </w:r>
          </w:p>
          <w:p w14:paraId="40A53F5C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1400 به مدت 3 هفته</w:t>
            </w:r>
          </w:p>
          <w:p w14:paraId="1E7C7F5F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تم اختصاص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دکتر آرم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جعفر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توسط </w:t>
            </w:r>
            <w:proofErr w:type="spellStart"/>
            <w:r>
              <w:t>wordpress</w:t>
            </w:r>
            <w:proofErr w:type="spellEnd"/>
            <w:r>
              <w:rPr>
                <w:rtl/>
              </w:rPr>
              <w:t>.</w:t>
            </w:r>
          </w:p>
          <w:p w14:paraId="292F15E9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Wordpress</w:t>
            </w:r>
            <w:proofErr w:type="spellEnd"/>
            <w:r>
              <w:t xml:space="preserve"> Theme</w:t>
            </w:r>
          </w:p>
          <w:p w14:paraId="0E68608B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PHP</w:t>
            </w:r>
          </w:p>
          <w:p w14:paraId="554C6041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HTML5</w:t>
            </w:r>
          </w:p>
          <w:p w14:paraId="6E157A72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CSS3</w:t>
            </w:r>
          </w:p>
          <w:p w14:paraId="490769A4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lastRenderedPageBreak/>
              <w:t>Bootstrap</w:t>
            </w:r>
          </w:p>
          <w:p w14:paraId="3C6C86BB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2A7978B8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1118FAF2" w14:textId="77777777" w:rsidR="00122C33" w:rsidRDefault="00122C33" w:rsidP="00122C33">
            <w:pPr>
              <w:pStyle w:val="ListParagraph"/>
              <w:numPr>
                <w:ilvl w:val="0"/>
                <w:numId w:val="14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065FD010" w14:textId="77777777" w:rsidR="00122C33" w:rsidRDefault="00122C33" w:rsidP="00122C33">
            <w:pPr>
              <w:pStyle w:val="Heading2"/>
              <w:rPr>
                <w:rtl/>
              </w:rPr>
            </w:pPr>
            <w:proofErr w:type="spellStart"/>
            <w:r>
              <w:rPr>
                <w:rFonts w:hint="eastAsia"/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کلاچا</w:t>
            </w:r>
            <w:r>
              <w:rPr>
                <w:rFonts w:hint="cs"/>
                <w:rtl/>
              </w:rPr>
              <w:t>ی</w:t>
            </w:r>
            <w:proofErr w:type="spellEnd"/>
          </w:p>
          <w:p w14:paraId="24BDA77E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1400 به مدت 3 ماه</w:t>
            </w:r>
          </w:p>
          <w:p w14:paraId="1ACF50A9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توسعه </w:t>
            </w:r>
            <w:proofErr w:type="spellStart"/>
            <w:r>
              <w:rPr>
                <w:rtl/>
              </w:rPr>
              <w:t>بک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اند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شهردار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کلاچا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و هماهنگ 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تم که توسط آقا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برار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</w:t>
            </w:r>
            <w:r>
              <w:rPr>
                <w:rtl/>
              </w:rPr>
              <w:t xml:space="preserve"> 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 بود.</w:t>
            </w:r>
          </w:p>
          <w:p w14:paraId="1E562C9A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6AF9D52D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ASP.net Core 6</w:t>
            </w:r>
          </w:p>
          <w:p w14:paraId="0D741942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MS SQL Server</w:t>
            </w:r>
          </w:p>
          <w:p w14:paraId="39F9C0D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HTML5</w:t>
            </w:r>
          </w:p>
          <w:p w14:paraId="3D678CA3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CSS3</w:t>
            </w:r>
          </w:p>
          <w:p w14:paraId="488B1A36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Bootstrap 5</w:t>
            </w:r>
          </w:p>
          <w:p w14:paraId="1B79710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spellStart"/>
            <w:r>
              <w:t>JQuery</w:t>
            </w:r>
            <w:proofErr w:type="spellEnd"/>
          </w:p>
          <w:p w14:paraId="1CF199C5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7BA4E2F2" w14:textId="77777777" w:rsidR="00122C33" w:rsidRDefault="00122C33" w:rsidP="00122C33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7FA34995" w14:textId="77777777" w:rsidR="00122C33" w:rsidRDefault="00122C33" w:rsidP="00122C33">
            <w:pPr>
              <w:pStyle w:val="Heading2"/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انتظامات (گارد)</w:t>
            </w:r>
          </w:p>
          <w:p w14:paraId="364ADA15" w14:textId="77777777" w:rsidR="00122C33" w:rsidRDefault="00122C33" w:rsidP="00122C33">
            <w:pPr>
              <w:pStyle w:val="Duration"/>
              <w:rPr>
                <w:rtl/>
              </w:rPr>
            </w:pPr>
            <w:r>
              <w:rPr>
                <w:rFonts w:hint="eastAsia"/>
                <w:rtl/>
              </w:rPr>
              <w:t>سال</w:t>
            </w:r>
            <w:r>
              <w:rPr>
                <w:rtl/>
              </w:rPr>
              <w:t xml:space="preserve"> 1401 به مدت 3 ماه</w:t>
            </w:r>
          </w:p>
          <w:p w14:paraId="709D2254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نرم</w:t>
            </w:r>
            <w:r>
              <w:rPr>
                <w:rtl/>
              </w:rPr>
              <w:t xml:space="preserve"> افزار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منظور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ورود و </w:t>
            </w:r>
            <w:proofErr w:type="spellStart"/>
            <w:r>
              <w:rPr>
                <w:rtl/>
              </w:rPr>
              <w:t>خروج‌ها</w:t>
            </w:r>
            <w:proofErr w:type="spellEnd"/>
            <w:r>
              <w:rPr>
                <w:rtl/>
              </w:rPr>
              <w:t>، حضور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tl/>
              </w:rPr>
              <w:t xml:space="preserve"> افراد و موارد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که از وظا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مامور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انتظامات در </w:t>
            </w:r>
            <w:proofErr w:type="spellStart"/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روگاه‌ها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مربوطه هست.</w:t>
            </w:r>
          </w:p>
          <w:p w14:paraId="573AF463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C</w:t>
            </w:r>
            <w:r>
              <w:rPr>
                <w:rtl/>
              </w:rPr>
              <w:t>#</w:t>
            </w:r>
          </w:p>
          <w:p w14:paraId="0BBE6E2F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ASP.net Core 6</w:t>
            </w:r>
          </w:p>
          <w:p w14:paraId="2395A9FD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MS SQL Server</w:t>
            </w:r>
          </w:p>
          <w:p w14:paraId="3FA70921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HTML5</w:t>
            </w:r>
          </w:p>
          <w:p w14:paraId="06161600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CSS3</w:t>
            </w:r>
          </w:p>
          <w:p w14:paraId="1856BDC4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Bootstrap 5</w:t>
            </w:r>
          </w:p>
          <w:p w14:paraId="52BAD1C8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proofErr w:type="spellStart"/>
            <w:r>
              <w:lastRenderedPageBreak/>
              <w:t>JQuery</w:t>
            </w:r>
            <w:proofErr w:type="spellEnd"/>
          </w:p>
          <w:p w14:paraId="640ECDBB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proofErr w:type="spellStart"/>
            <w:r>
              <w:t>Javascript</w:t>
            </w:r>
            <w:proofErr w:type="spellEnd"/>
          </w:p>
          <w:p w14:paraId="26F7643D" w14:textId="77777777" w:rsidR="00122C33" w:rsidRDefault="00122C33" w:rsidP="00122C33">
            <w:pPr>
              <w:pStyle w:val="ListParagraph"/>
              <w:numPr>
                <w:ilvl w:val="0"/>
                <w:numId w:val="16"/>
              </w:numPr>
              <w:bidi w:val="0"/>
            </w:pPr>
            <w:proofErr w:type="spellStart"/>
            <w:r>
              <w:t>VueJS</w:t>
            </w:r>
            <w:proofErr w:type="spellEnd"/>
          </w:p>
          <w:p w14:paraId="7BCD41D0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tl/>
              </w:rPr>
              <w:t xml:space="preserve">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فرا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پودر</w:t>
            </w:r>
          </w:p>
          <w:p w14:paraId="0C62B79C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 xml:space="preserve"> 16 شهر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ور</w:t>
            </w:r>
            <w:r>
              <w:rPr>
                <w:rtl/>
              </w:rPr>
              <w:t xml:space="preserve"> 1402 تا اکنون</w:t>
            </w:r>
          </w:p>
          <w:p w14:paraId="422A96A4" w14:textId="77777777" w:rsidR="00122C33" w:rsidRDefault="00122C33" w:rsidP="009229F9">
            <w:pPr>
              <w:rPr>
                <w:rtl/>
              </w:rPr>
            </w:pPr>
            <w:r>
              <w:rPr>
                <w:rFonts w:hint="eastAsia"/>
                <w:rtl/>
              </w:rPr>
              <w:t>رفع</w:t>
            </w:r>
            <w:r>
              <w:rPr>
                <w:rtl/>
              </w:rPr>
              <w:t xml:space="preserve"> مشکلات </w:t>
            </w:r>
            <w:proofErr w:type="spellStart"/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proofErr w:type="spellEnd"/>
            <w:r>
              <w:rPr>
                <w:rtl/>
              </w:rPr>
              <w:t xml:space="preserve"> و افزودن </w:t>
            </w:r>
            <w:proofErr w:type="spellStart"/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proofErr w:type="spellEnd"/>
            <w:r>
              <w:rPr>
                <w:rtl/>
              </w:rPr>
              <w:t xml:space="preserve"> مد نظر کارفرما</w:t>
            </w:r>
          </w:p>
          <w:p w14:paraId="76E1E98A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PHP</w:t>
            </w:r>
          </w:p>
          <w:p w14:paraId="53C95CC6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Laravel</w:t>
            </w:r>
          </w:p>
          <w:p w14:paraId="6EF90BB1" w14:textId="77777777" w:rsidR="00122C33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MySQL</w:t>
            </w:r>
          </w:p>
          <w:p w14:paraId="50499D2A" w14:textId="6342777D" w:rsidR="00122C33" w:rsidRPr="009229F9" w:rsidRDefault="00122C33" w:rsidP="00122C33">
            <w:pPr>
              <w:pStyle w:val="ListParagraph"/>
              <w:numPr>
                <w:ilvl w:val="0"/>
                <w:numId w:val="17"/>
              </w:numPr>
              <w:bidi w:val="0"/>
              <w:rPr>
                <w:rtl/>
              </w:rPr>
            </w:pPr>
            <w:r>
              <w:t>Bootstrap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</w:tcPr>
          <w:p w14:paraId="62075C2C" w14:textId="77777777" w:rsidR="004D1FC5" w:rsidRDefault="004D1FC5" w:rsidP="004D1FC5">
            <w:pPr>
              <w:pStyle w:val="Heading2"/>
              <w:rPr>
                <w:rtl/>
              </w:rPr>
            </w:pPr>
            <w:r>
              <w:rPr>
                <w:rtl/>
              </w:rPr>
              <w:lastRenderedPageBreak/>
              <w:t>ارتباط با من:</w:t>
            </w:r>
          </w:p>
          <w:p w14:paraId="4F67F1C1" w14:textId="77777777" w:rsidR="004D1FC5" w:rsidRDefault="004D1FC5" w:rsidP="004D1FC5">
            <w:pPr>
              <w:bidi w:val="0"/>
            </w:pPr>
            <w:r>
              <w:rPr>
                <w:rtl/>
              </w:rPr>
              <w:t>09390484326</w:t>
            </w:r>
          </w:p>
          <w:p w14:paraId="61B256EC" w14:textId="77777777" w:rsidR="004D1FC5" w:rsidRDefault="004D1FC5" w:rsidP="004D1FC5">
            <w:pPr>
              <w:jc w:val="right"/>
            </w:pPr>
            <w:r>
              <w:t>mh.hasanpour@gmail.com</w:t>
            </w:r>
          </w:p>
          <w:p w14:paraId="2EB5BEA9" w14:textId="3A7551ED" w:rsidR="004D1FC5" w:rsidRDefault="004D1FC5" w:rsidP="004D1FC5">
            <w:r w:rsidRPr="004D1FC5">
              <w:rPr>
                <w:rFonts w:hint="cs"/>
                <w:b/>
                <w:bCs/>
                <w:rtl/>
              </w:rPr>
              <w:t>محل سکونت</w:t>
            </w:r>
            <w:r>
              <w:rPr>
                <w:rFonts w:hint="cs"/>
                <w:rtl/>
              </w:rPr>
              <w:t xml:space="preserve">: گیلان، </w:t>
            </w:r>
            <w:proofErr w:type="spellStart"/>
            <w:r>
              <w:rPr>
                <w:rFonts w:hint="cs"/>
                <w:rtl/>
              </w:rPr>
              <w:t>رودسر</w:t>
            </w:r>
            <w:proofErr w:type="spellEnd"/>
          </w:p>
          <w:p w14:paraId="1294A16B" w14:textId="77777777" w:rsidR="00122C33" w:rsidRDefault="004D1FC5" w:rsidP="004D1FC5">
            <w:pPr>
              <w:pStyle w:val="Heading2"/>
              <w:rPr>
                <w:rtl/>
              </w:rPr>
            </w:pPr>
            <w:proofErr w:type="spellStart"/>
            <w:r>
              <w:rPr>
                <w:rtl/>
              </w:rPr>
              <w:t>تجربه‌ها</w:t>
            </w:r>
            <w:proofErr w:type="spellEnd"/>
            <w:r>
              <w:rPr>
                <w:rtl/>
              </w:rPr>
              <w:t xml:space="preserve"> و </w:t>
            </w:r>
            <w:proofErr w:type="spellStart"/>
            <w:r>
              <w:rPr>
                <w:rtl/>
              </w:rPr>
              <w:t>تخصص‌ها</w:t>
            </w:r>
            <w:proofErr w:type="spellEnd"/>
            <w:r>
              <w:rPr>
                <w:rtl/>
              </w:rPr>
              <w:t>:</w:t>
            </w:r>
          </w:p>
          <w:p w14:paraId="527C2DBD" w14:textId="77777777" w:rsidR="007C6752" w:rsidRPr="007C6752" w:rsidRDefault="007C6752" w:rsidP="007C6752">
            <w:pPr>
              <w:rPr>
                <w:rFonts w:eastAsia="Times New Roman"/>
              </w:rPr>
            </w:pPr>
            <w:r w:rsidRPr="007C6752">
              <w:rPr>
                <w:rFonts w:eastAsia="Times New Roman"/>
                <w:rtl/>
              </w:rPr>
              <w:t xml:space="preserve">بعضی از تکنولوژی و زبانهایی که تجربه استفاده </w:t>
            </w:r>
            <w:proofErr w:type="spellStart"/>
            <w:r w:rsidRPr="007C6752">
              <w:rPr>
                <w:rFonts w:eastAsia="Times New Roman"/>
                <w:rtl/>
              </w:rPr>
              <w:t>ویا</w:t>
            </w:r>
            <w:proofErr w:type="spellEnd"/>
            <w:r w:rsidRPr="007C6752">
              <w:rPr>
                <w:rFonts w:eastAsia="Times New Roman"/>
                <w:rtl/>
              </w:rPr>
              <w:t xml:space="preserve"> آشنایی با آنها را دارم</w:t>
            </w:r>
            <w:r w:rsidRPr="007C6752">
              <w:rPr>
                <w:rFonts w:eastAsia="Times New Roman"/>
              </w:rPr>
              <w:t xml:space="preserve">. </w:t>
            </w:r>
          </w:p>
          <w:p w14:paraId="00F37B8A" w14:textId="0EB28446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17D70260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Languages </w:t>
            </w:r>
          </w:p>
          <w:p w14:paraId="2E82DAEB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C#</w:t>
            </w:r>
          </w:p>
          <w:p w14:paraId="6D1537A2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PHP</w:t>
            </w:r>
          </w:p>
          <w:p w14:paraId="62042445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JavaScrip</w:t>
            </w:r>
            <w:proofErr w:type="spellEnd"/>
          </w:p>
          <w:p w14:paraId="53F04834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Java</w:t>
            </w:r>
          </w:p>
          <w:p w14:paraId="440EC443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Go</w:t>
            </w:r>
          </w:p>
          <w:p w14:paraId="058C2239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SQL</w:t>
            </w:r>
          </w:p>
          <w:p w14:paraId="6C099D0D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HTML</w:t>
            </w:r>
          </w:p>
          <w:p w14:paraId="47DAEC57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CSS</w:t>
            </w:r>
          </w:p>
          <w:p w14:paraId="34A99FBF" w14:textId="77777777" w:rsidR="007C6752" w:rsidRPr="007C6752" w:rsidRDefault="007C6752" w:rsidP="007C6752">
            <w:pPr>
              <w:numPr>
                <w:ilvl w:val="0"/>
                <w:numId w:val="18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>XAML</w:t>
            </w:r>
          </w:p>
          <w:p w14:paraId="6A622991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Frameworks </w:t>
            </w:r>
          </w:p>
          <w:p w14:paraId="52E18EF2" w14:textId="77777777" w:rsidR="007C6752" w:rsidRPr="007C6752" w:rsidRDefault="007C6752" w:rsidP="007C6752">
            <w:pPr>
              <w:numPr>
                <w:ilvl w:val="0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C# .Net Frameworks </w:t>
            </w:r>
          </w:p>
          <w:p w14:paraId="3235A9A4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ASP.Net</w:t>
            </w:r>
          </w:p>
          <w:p w14:paraId="4FB9B63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ASP.NET MVC</w:t>
            </w:r>
          </w:p>
          <w:p w14:paraId="2291552C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Windows Form</w:t>
            </w:r>
          </w:p>
          <w:p w14:paraId="3C7D3AFF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WPF</w:t>
            </w:r>
          </w:p>
          <w:p w14:paraId="2B4D2374" w14:textId="77777777" w:rsidR="007C6752" w:rsidRPr="007C6752" w:rsidRDefault="007C6752" w:rsidP="007C6752">
            <w:pPr>
              <w:numPr>
                <w:ilvl w:val="0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PHP Frameworks </w:t>
            </w:r>
          </w:p>
          <w:p w14:paraId="4955D250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Laravel</w:t>
            </w:r>
          </w:p>
          <w:p w14:paraId="7C72113D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Livewire</w:t>
            </w:r>
          </w:p>
          <w:p w14:paraId="3F0C4A9F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Yii</w:t>
            </w:r>
          </w:p>
          <w:p w14:paraId="55977A2C" w14:textId="77777777" w:rsid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Wordpress</w:t>
            </w:r>
            <w:proofErr w:type="spellEnd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template and plugin development</w:t>
            </w:r>
          </w:p>
          <w:p w14:paraId="49245A3E" w14:textId="5543ABD6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PHPUnit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(Test Framework)</w:t>
            </w:r>
          </w:p>
          <w:p w14:paraId="2F36BD9B" w14:textId="77777777" w:rsidR="007C6752" w:rsidRPr="007C6752" w:rsidRDefault="007C6752" w:rsidP="007C6752">
            <w:pPr>
              <w:numPr>
                <w:ilvl w:val="0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JavaScript Frameworks </w:t>
            </w:r>
          </w:p>
          <w:p w14:paraId="6214B20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NodeJS</w:t>
            </w:r>
          </w:p>
          <w:p w14:paraId="4EFFBF9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Typescript</w:t>
            </w:r>
          </w:p>
          <w:p w14:paraId="4466E5E4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AngularJS</w:t>
            </w:r>
          </w:p>
          <w:p w14:paraId="3A8E3F55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JQuery</w:t>
            </w:r>
            <w:proofErr w:type="spellEnd"/>
          </w:p>
          <w:p w14:paraId="7E20821B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ReactJS</w:t>
            </w:r>
          </w:p>
          <w:p w14:paraId="402C4B08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VueJS</w:t>
            </w:r>
            <w:proofErr w:type="spellEnd"/>
          </w:p>
          <w:p w14:paraId="7E474A3E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ChartJS</w:t>
            </w:r>
            <w:proofErr w:type="spellEnd"/>
          </w:p>
          <w:p w14:paraId="0FF832A6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leafletJS</w:t>
            </w:r>
            <w:proofErr w:type="spellEnd"/>
          </w:p>
          <w:p w14:paraId="3FBBC32D" w14:textId="77777777" w:rsidR="007C6752" w:rsidRPr="007C6752" w:rsidRDefault="007C6752" w:rsidP="007C6752">
            <w:pPr>
              <w:numPr>
                <w:ilvl w:val="1"/>
                <w:numId w:val="19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AlpineJS</w:t>
            </w:r>
            <w:proofErr w:type="spellEnd"/>
          </w:p>
          <w:p w14:paraId="213B6A05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Other Technologies and frameworks </w:t>
            </w:r>
          </w:p>
          <w:p w14:paraId="7F5EFF07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HTML5 and CSS 3 Responsive Design</w:t>
            </w:r>
          </w:p>
          <w:p w14:paraId="7A6ABF1A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SEO On-page Techniques</w:t>
            </w:r>
          </w:p>
          <w:p w14:paraId="6C32498B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Bootstrap</w:t>
            </w:r>
          </w:p>
          <w:p w14:paraId="603C587F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OAuth</w:t>
            </w:r>
          </w:p>
          <w:p w14:paraId="061BFBD9" w14:textId="77777777" w:rsidR="007C6752" w:rsidRPr="007C6752" w:rsidRDefault="007C6752" w:rsidP="007C6752">
            <w:pPr>
              <w:numPr>
                <w:ilvl w:val="0"/>
                <w:numId w:val="20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Apache Server</w:t>
            </w:r>
          </w:p>
          <w:p w14:paraId="7A996309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 xml:space="preserve">Font-End Programming Techniques </w:t>
            </w:r>
          </w:p>
          <w:p w14:paraId="69793ABE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AJAX Programming</w:t>
            </w:r>
          </w:p>
          <w:p w14:paraId="6ACF6935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JOSN-P</w:t>
            </w:r>
          </w:p>
          <w:p w14:paraId="3203FC75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PWA (Progressive web apps)</w:t>
            </w:r>
          </w:p>
          <w:p w14:paraId="5DF8E50D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JWT</w:t>
            </w:r>
          </w:p>
          <w:p w14:paraId="307807AE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Push API</w:t>
            </w:r>
          </w:p>
          <w:p w14:paraId="07CB5D87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Notifications API</w:t>
            </w:r>
          </w:p>
          <w:p w14:paraId="1FCFCA2E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Service Worker API</w:t>
            </w:r>
          </w:p>
          <w:p w14:paraId="018BFACA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Storage API</w:t>
            </w:r>
          </w:p>
          <w:p w14:paraId="7220D412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GEO Location API</w:t>
            </w:r>
          </w:p>
          <w:p w14:paraId="7074BBAF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Media Stream API</w:t>
            </w:r>
          </w:p>
          <w:p w14:paraId="49512BC6" w14:textId="77777777" w:rsidR="007C6752" w:rsidRPr="007C6752" w:rsidRDefault="007C6752" w:rsidP="007C6752">
            <w:pPr>
              <w:numPr>
                <w:ilvl w:val="0"/>
                <w:numId w:val="21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IndexedDB</w:t>
            </w:r>
            <w:proofErr w:type="spellEnd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API</w:t>
            </w:r>
          </w:p>
          <w:p w14:paraId="4A0926DE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data-serialization language </w:t>
            </w:r>
          </w:p>
          <w:p w14:paraId="5C24E79E" w14:textId="77777777" w:rsidR="007C6752" w:rsidRPr="007C6752" w:rsidRDefault="007C6752" w:rsidP="007C6752">
            <w:pPr>
              <w:numPr>
                <w:ilvl w:val="0"/>
                <w:numId w:val="22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JSON</w:t>
            </w:r>
          </w:p>
          <w:p w14:paraId="0ED6717E" w14:textId="77777777" w:rsidR="007C6752" w:rsidRPr="007C6752" w:rsidRDefault="007C6752" w:rsidP="007C6752">
            <w:pPr>
              <w:numPr>
                <w:ilvl w:val="0"/>
                <w:numId w:val="22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XML</w:t>
            </w:r>
          </w:p>
          <w:p w14:paraId="53CCA120" w14:textId="77777777" w:rsidR="007C6752" w:rsidRPr="007C6752" w:rsidRDefault="007C6752" w:rsidP="007C6752">
            <w:pPr>
              <w:numPr>
                <w:ilvl w:val="0"/>
                <w:numId w:val="22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YAML</w:t>
            </w:r>
          </w:p>
          <w:p w14:paraId="6C4E24DC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Software Architectures </w:t>
            </w:r>
          </w:p>
          <w:p w14:paraId="0CE8FCC4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Service-oriented architecture (SOA)</w:t>
            </w:r>
          </w:p>
          <w:p w14:paraId="6135B3F5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Microservices</w:t>
            </w:r>
          </w:p>
          <w:p w14:paraId="6445A627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RESTful API</w:t>
            </w:r>
          </w:p>
          <w:p w14:paraId="5F041270" w14:textId="77777777" w:rsidR="007C6752" w:rsidRPr="007C6752" w:rsidRDefault="007C6752" w:rsidP="007C6752">
            <w:pPr>
              <w:numPr>
                <w:ilvl w:val="0"/>
                <w:numId w:val="23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API design</w:t>
            </w:r>
          </w:p>
          <w:p w14:paraId="3A443E96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Database </w:t>
            </w:r>
          </w:p>
          <w:p w14:paraId="6721C98C" w14:textId="77777777" w:rsidR="007C6752" w:rsidRPr="007C6752" w:rsidRDefault="007C6752" w:rsidP="007C6752">
            <w:pPr>
              <w:numPr>
                <w:ilvl w:val="0"/>
                <w:numId w:val="2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Mysql</w:t>
            </w:r>
            <w:proofErr w:type="spellEnd"/>
          </w:p>
          <w:p w14:paraId="163DDD86" w14:textId="77777777" w:rsidR="007C6752" w:rsidRPr="007C6752" w:rsidRDefault="007C6752" w:rsidP="007C6752">
            <w:pPr>
              <w:numPr>
                <w:ilvl w:val="0"/>
                <w:numId w:val="2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Microsoft SQL Server</w:t>
            </w:r>
          </w:p>
          <w:p w14:paraId="5E68131A" w14:textId="77777777" w:rsidR="007C6752" w:rsidRPr="007C6752" w:rsidRDefault="007C6752" w:rsidP="007C6752">
            <w:pPr>
              <w:numPr>
                <w:ilvl w:val="0"/>
                <w:numId w:val="24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MongoDB</w:t>
            </w:r>
          </w:p>
          <w:p w14:paraId="59B1B9D7" w14:textId="77777777" w:rsidR="007C6752" w:rsidRPr="007C6752" w:rsidRDefault="007C6752" w:rsidP="007C6752">
            <w:pPr>
              <w:numPr>
                <w:ilvl w:val="0"/>
                <w:numId w:val="0"/>
              </w:numPr>
              <w:bidi w:val="0"/>
              <w:spacing w:after="0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Concepts and principles </w:t>
            </w:r>
          </w:p>
          <w:p w14:paraId="12334E71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lastRenderedPageBreak/>
              <w:t>OOP</w:t>
            </w:r>
          </w:p>
          <w:p w14:paraId="5554F6A7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SOLID</w:t>
            </w:r>
          </w:p>
          <w:p w14:paraId="378747F3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KISS</w:t>
            </w:r>
          </w:p>
          <w:p w14:paraId="5BE0029A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YANGI</w:t>
            </w:r>
          </w:p>
          <w:p w14:paraId="3BD0B92B" w14:textId="77777777" w:rsidR="007C6752" w:rsidRP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DRY</w:t>
            </w:r>
          </w:p>
          <w:p w14:paraId="02C17343" w14:textId="1D72C48F" w:rsidR="007C6752" w:rsidRDefault="007C6752" w:rsidP="007C6752">
            <w:pPr>
              <w:numPr>
                <w:ilvl w:val="0"/>
                <w:numId w:val="25"/>
              </w:num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7C6752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Clean Code</w:t>
            </w:r>
          </w:p>
          <w:p w14:paraId="209A4158" w14:textId="07892435" w:rsidR="007C6752" w:rsidRDefault="007C6752" w:rsidP="007C6752">
            <w:pPr>
              <w:pStyle w:val="Heading2"/>
              <w:rPr>
                <w:rtl/>
              </w:rPr>
            </w:pPr>
            <w:r>
              <w:rPr>
                <w:rtl/>
              </w:rPr>
              <w:t>سوابق تحصیلی</w:t>
            </w:r>
            <w:r>
              <w:t>:</w:t>
            </w:r>
          </w:p>
          <w:p w14:paraId="2A432785" w14:textId="77777777" w:rsidR="008E2ACC" w:rsidRDefault="008E2ACC" w:rsidP="008E2ACC">
            <w:pPr>
              <w:rPr>
                <w:rtl/>
              </w:rPr>
            </w:pPr>
          </w:p>
          <w:p w14:paraId="6D4FD602" w14:textId="44F9E742" w:rsidR="008E2ACC" w:rsidRDefault="008E2ACC" w:rsidP="008E2ACC">
            <w:pPr>
              <w:pStyle w:val="ListParagraph"/>
              <w:numPr>
                <w:ilvl w:val="0"/>
                <w:numId w:val="26"/>
              </w:numPr>
              <w:rPr>
                <w:rtl/>
              </w:rPr>
            </w:pPr>
            <w:r>
              <w:rPr>
                <w:rtl/>
              </w:rPr>
              <w:t>کاردان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نرم‌افزار</w:t>
            </w:r>
            <w:proofErr w:type="spellEnd"/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>- موسسه آموزش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قم- 1387 تا 1389</w:t>
            </w:r>
          </w:p>
          <w:p w14:paraId="1E371C36" w14:textId="224A7965" w:rsidR="007C6752" w:rsidRPr="007C6752" w:rsidRDefault="008E2ACC" w:rsidP="008E2ACC">
            <w:pPr>
              <w:pStyle w:val="ListParagraph"/>
              <w:numPr>
                <w:ilvl w:val="0"/>
                <w:numId w:val="26"/>
              </w:numPr>
            </w:pPr>
            <w:r>
              <w:rPr>
                <w:rtl/>
              </w:rPr>
              <w:t>کارشناس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نرم‌افزار</w:t>
            </w:r>
            <w:proofErr w:type="spellEnd"/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</w:t>
            </w:r>
            <w:r w:rsidRPr="008E2ACC">
              <w:rPr>
                <w:rFonts w:ascii="Arial" w:hAnsi="Arial" w:cs="Arial" w:hint="cs"/>
                <w:rtl/>
              </w:rPr>
              <w:t>–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موسسه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آموزش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عالی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قم </w:t>
            </w:r>
            <w:r w:rsidRPr="008E2ACC">
              <w:rPr>
                <w:rFonts w:ascii="Arial" w:hAnsi="Arial" w:cs="Arial" w:hint="cs"/>
                <w:rtl/>
              </w:rPr>
              <w:t>–</w:t>
            </w:r>
            <w:r>
              <w:rPr>
                <w:rtl/>
              </w:rPr>
              <w:t xml:space="preserve"> 1390 </w:t>
            </w:r>
            <w:r>
              <w:rPr>
                <w:rFonts w:hint="cs"/>
                <w:rtl/>
              </w:rPr>
              <w:t>ت</w:t>
            </w:r>
            <w:r>
              <w:rPr>
                <w:rtl/>
              </w:rPr>
              <w:t>ا 1393</w:t>
            </w:r>
          </w:p>
          <w:p w14:paraId="7497E43E" w14:textId="77777777" w:rsidR="007C6752" w:rsidRPr="007C6752" w:rsidRDefault="007C6752" w:rsidP="007C6752">
            <w:pPr>
              <w:bidi w:val="0"/>
            </w:pPr>
          </w:p>
          <w:p w14:paraId="2C68D5D2" w14:textId="77777777" w:rsidR="007C6752" w:rsidRDefault="007C6752" w:rsidP="007C6752">
            <w:pPr>
              <w:rPr>
                <w:rFonts w:cs="B Titr"/>
                <w:color w:val="323E4F" w:themeColor="text2" w:themeShade="BF"/>
                <w:sz w:val="28"/>
                <w:szCs w:val="22"/>
                <w:rtl/>
              </w:rPr>
            </w:pPr>
          </w:p>
          <w:p w14:paraId="331F36B7" w14:textId="4CDF9DB3" w:rsidR="007C6752" w:rsidRPr="007C6752" w:rsidRDefault="007C6752" w:rsidP="007C6752">
            <w:pPr>
              <w:tabs>
                <w:tab w:val="left" w:pos="2277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</w:tr>
    </w:tbl>
    <w:p w14:paraId="1E5A3D34" w14:textId="5B89E936" w:rsidR="009229F9" w:rsidRDefault="009229F9" w:rsidP="009229F9">
      <w:pPr>
        <w:rPr>
          <w:rtl/>
        </w:rPr>
      </w:pPr>
    </w:p>
    <w:sectPr w:rsidR="009229F9" w:rsidSect="008E2ACC">
      <w:headerReference w:type="default" r:id="rId11"/>
      <w:pgSz w:w="15840" w:h="12240" w:orient="landscape"/>
      <w:pgMar w:top="992" w:right="992" w:bottom="992" w:left="9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2C49E" w14:textId="77777777" w:rsidR="00322C5B" w:rsidRDefault="00322C5B" w:rsidP="009229F9">
      <w:r>
        <w:separator/>
      </w:r>
    </w:p>
  </w:endnote>
  <w:endnote w:type="continuationSeparator" w:id="0">
    <w:p w14:paraId="3996C18B" w14:textId="77777777" w:rsidR="00322C5B" w:rsidRDefault="00322C5B" w:rsidP="0092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22F9C" w14:textId="77777777" w:rsidR="00322C5B" w:rsidRDefault="00322C5B" w:rsidP="009229F9">
      <w:r>
        <w:separator/>
      </w:r>
    </w:p>
  </w:footnote>
  <w:footnote w:type="continuationSeparator" w:id="0">
    <w:p w14:paraId="5B497ADC" w14:textId="77777777" w:rsidR="00322C5B" w:rsidRDefault="00322C5B" w:rsidP="00922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1D8B3" w14:textId="63DC02B9" w:rsidR="009229F9" w:rsidRDefault="009229F9" w:rsidP="009229F9">
    <w:pPr>
      <w:pStyle w:val="Header"/>
    </w:pPr>
    <w:r w:rsidRPr="00F52688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0A616148" wp14:editId="3BDEC6D5">
              <wp:simplePos x="0" y="0"/>
              <wp:positionH relativeFrom="page">
                <wp:align>left</wp:align>
              </wp:positionH>
              <wp:positionV relativeFrom="paragraph">
                <wp:posOffset>9525</wp:posOffset>
              </wp:positionV>
              <wp:extent cx="3883025" cy="10058400"/>
              <wp:effectExtent l="0" t="0" r="3175" b="0"/>
              <wp:wrapNone/>
              <wp:docPr id="1946531347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3231" cy="100584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F3B6CE" id="Rectangle 3" o:spid="_x0000_s1026" alt="&quot;&quot;" style="position:absolute;left:0;text-align:left;margin-left:0;margin-top:.75pt;width:305.75pt;height:11in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" fillcolor="#e4e2ed [662]" stroked="f" strokeweight="1pt">
              <w10:wrap anchorx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1D3"/>
    <w:multiLevelType w:val="hybridMultilevel"/>
    <w:tmpl w:val="8288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6A3"/>
    <w:multiLevelType w:val="hybridMultilevel"/>
    <w:tmpl w:val="FFB6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1784"/>
    <w:multiLevelType w:val="hybridMultilevel"/>
    <w:tmpl w:val="AE6A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94A65"/>
    <w:multiLevelType w:val="hybridMultilevel"/>
    <w:tmpl w:val="7622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442"/>
    <w:multiLevelType w:val="hybridMultilevel"/>
    <w:tmpl w:val="CC76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6350C"/>
    <w:multiLevelType w:val="hybridMultilevel"/>
    <w:tmpl w:val="A034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75C4"/>
    <w:multiLevelType w:val="hybridMultilevel"/>
    <w:tmpl w:val="544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76029"/>
    <w:multiLevelType w:val="hybridMultilevel"/>
    <w:tmpl w:val="9230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02D83"/>
    <w:multiLevelType w:val="multilevel"/>
    <w:tmpl w:val="5F52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E13AF"/>
    <w:multiLevelType w:val="hybridMultilevel"/>
    <w:tmpl w:val="84E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3A18"/>
    <w:multiLevelType w:val="hybridMultilevel"/>
    <w:tmpl w:val="CDDE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05635"/>
    <w:multiLevelType w:val="hybridMultilevel"/>
    <w:tmpl w:val="F7D4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A0640"/>
    <w:multiLevelType w:val="multilevel"/>
    <w:tmpl w:val="D322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456A7"/>
    <w:multiLevelType w:val="hybridMultilevel"/>
    <w:tmpl w:val="F74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C21FB"/>
    <w:multiLevelType w:val="hybridMultilevel"/>
    <w:tmpl w:val="C658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1657C"/>
    <w:multiLevelType w:val="hybridMultilevel"/>
    <w:tmpl w:val="1E94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444B2"/>
    <w:multiLevelType w:val="hybridMultilevel"/>
    <w:tmpl w:val="70889226"/>
    <w:lvl w:ilvl="0" w:tplc="30603CA0">
      <w:start w:val="1"/>
      <w:numFmt w:val="bullet"/>
      <w:pStyle w:val="ListParagraph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FFFFFFFF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92F26"/>
    <w:multiLevelType w:val="hybridMultilevel"/>
    <w:tmpl w:val="15D8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55410"/>
    <w:multiLevelType w:val="multilevel"/>
    <w:tmpl w:val="5628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5441"/>
    <w:multiLevelType w:val="multilevel"/>
    <w:tmpl w:val="223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44447"/>
    <w:multiLevelType w:val="multilevel"/>
    <w:tmpl w:val="4A7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425B8"/>
    <w:multiLevelType w:val="multilevel"/>
    <w:tmpl w:val="6398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0399B"/>
    <w:multiLevelType w:val="hybridMultilevel"/>
    <w:tmpl w:val="4B50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26395"/>
    <w:multiLevelType w:val="multilevel"/>
    <w:tmpl w:val="536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71C70"/>
    <w:multiLevelType w:val="multilevel"/>
    <w:tmpl w:val="6C50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DB72D3"/>
    <w:multiLevelType w:val="hybridMultilevel"/>
    <w:tmpl w:val="92B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80130">
    <w:abstractNumId w:val="16"/>
  </w:num>
  <w:num w:numId="2" w16cid:durableId="671497078">
    <w:abstractNumId w:val="15"/>
  </w:num>
  <w:num w:numId="3" w16cid:durableId="815803067">
    <w:abstractNumId w:val="4"/>
  </w:num>
  <w:num w:numId="4" w16cid:durableId="1308054567">
    <w:abstractNumId w:val="10"/>
  </w:num>
  <w:num w:numId="5" w16cid:durableId="1884824891">
    <w:abstractNumId w:val="5"/>
  </w:num>
  <w:num w:numId="6" w16cid:durableId="1908765693">
    <w:abstractNumId w:val="1"/>
  </w:num>
  <w:num w:numId="7" w16cid:durableId="164249440">
    <w:abstractNumId w:val="25"/>
  </w:num>
  <w:num w:numId="8" w16cid:durableId="1086225648">
    <w:abstractNumId w:val="17"/>
  </w:num>
  <w:num w:numId="9" w16cid:durableId="333073613">
    <w:abstractNumId w:val="7"/>
  </w:num>
  <w:num w:numId="10" w16cid:durableId="439229349">
    <w:abstractNumId w:val="13"/>
  </w:num>
  <w:num w:numId="11" w16cid:durableId="1564221098">
    <w:abstractNumId w:val="6"/>
  </w:num>
  <w:num w:numId="12" w16cid:durableId="148518248">
    <w:abstractNumId w:val="11"/>
  </w:num>
  <w:num w:numId="13" w16cid:durableId="800074517">
    <w:abstractNumId w:val="3"/>
  </w:num>
  <w:num w:numId="14" w16cid:durableId="380174562">
    <w:abstractNumId w:val="2"/>
  </w:num>
  <w:num w:numId="15" w16cid:durableId="1405639059">
    <w:abstractNumId w:val="9"/>
  </w:num>
  <w:num w:numId="16" w16cid:durableId="983584761">
    <w:abstractNumId w:val="14"/>
  </w:num>
  <w:num w:numId="17" w16cid:durableId="506602407">
    <w:abstractNumId w:val="0"/>
  </w:num>
  <w:num w:numId="18" w16cid:durableId="1179585990">
    <w:abstractNumId w:val="20"/>
  </w:num>
  <w:num w:numId="19" w16cid:durableId="788552793">
    <w:abstractNumId w:val="19"/>
  </w:num>
  <w:num w:numId="20" w16cid:durableId="489559200">
    <w:abstractNumId w:val="12"/>
  </w:num>
  <w:num w:numId="21" w16cid:durableId="1484010977">
    <w:abstractNumId w:val="21"/>
  </w:num>
  <w:num w:numId="22" w16cid:durableId="332758177">
    <w:abstractNumId w:val="24"/>
  </w:num>
  <w:num w:numId="23" w16cid:durableId="1009064161">
    <w:abstractNumId w:val="8"/>
  </w:num>
  <w:num w:numId="24" w16cid:durableId="1717658628">
    <w:abstractNumId w:val="18"/>
  </w:num>
  <w:num w:numId="25" w16cid:durableId="1225215043">
    <w:abstractNumId w:val="23"/>
  </w:num>
  <w:num w:numId="26" w16cid:durableId="1410418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B4608"/>
    <w:rsid w:val="000C0E16"/>
    <w:rsid w:val="000D10EE"/>
    <w:rsid w:val="00122C33"/>
    <w:rsid w:val="00144FFA"/>
    <w:rsid w:val="001745C2"/>
    <w:rsid w:val="001E5418"/>
    <w:rsid w:val="00204CA7"/>
    <w:rsid w:val="002422EA"/>
    <w:rsid w:val="00251E54"/>
    <w:rsid w:val="00255567"/>
    <w:rsid w:val="00283907"/>
    <w:rsid w:val="002D0FF4"/>
    <w:rsid w:val="002F68A5"/>
    <w:rsid w:val="002F7918"/>
    <w:rsid w:val="00322C5B"/>
    <w:rsid w:val="00327F0C"/>
    <w:rsid w:val="004D1FC5"/>
    <w:rsid w:val="004E514E"/>
    <w:rsid w:val="004E6711"/>
    <w:rsid w:val="00594A59"/>
    <w:rsid w:val="00611F01"/>
    <w:rsid w:val="0063746B"/>
    <w:rsid w:val="00643BB0"/>
    <w:rsid w:val="006C5BE3"/>
    <w:rsid w:val="006D34F2"/>
    <w:rsid w:val="006F4EAC"/>
    <w:rsid w:val="0072120C"/>
    <w:rsid w:val="00737268"/>
    <w:rsid w:val="007819A0"/>
    <w:rsid w:val="007C6752"/>
    <w:rsid w:val="007D5FB2"/>
    <w:rsid w:val="00802B08"/>
    <w:rsid w:val="00833453"/>
    <w:rsid w:val="00835E50"/>
    <w:rsid w:val="00894FAE"/>
    <w:rsid w:val="008E2ACC"/>
    <w:rsid w:val="009229F9"/>
    <w:rsid w:val="00972E5A"/>
    <w:rsid w:val="00A17E15"/>
    <w:rsid w:val="00A47326"/>
    <w:rsid w:val="00A51153"/>
    <w:rsid w:val="00A6070A"/>
    <w:rsid w:val="00B163BD"/>
    <w:rsid w:val="00B7631D"/>
    <w:rsid w:val="00C43F0C"/>
    <w:rsid w:val="00CB6ADD"/>
    <w:rsid w:val="00CC7857"/>
    <w:rsid w:val="00DC6EC5"/>
    <w:rsid w:val="00DF1946"/>
    <w:rsid w:val="00E45D5A"/>
    <w:rsid w:val="00E62FBC"/>
    <w:rsid w:val="00E80589"/>
    <w:rsid w:val="00F3393F"/>
    <w:rsid w:val="00F52688"/>
    <w:rsid w:val="00F65859"/>
    <w:rsid w:val="00F8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C48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7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9F9"/>
    <w:pPr>
      <w:numPr>
        <w:ilvl w:val="1"/>
      </w:numPr>
      <w:bidi/>
      <w:spacing w:after="160"/>
    </w:pPr>
    <w:rPr>
      <w:rFonts w:ascii="Calibri" w:eastAsiaTheme="minorEastAsia" w:hAnsi="Calibri" w:cs="B Nazanin"/>
      <w:color w:val="000000" w:themeColor="text1"/>
      <w:sz w:val="22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F9"/>
    <w:pPr>
      <w:outlineLvl w:val="0"/>
    </w:pPr>
    <w:rPr>
      <w:rFonts w:cs="B Titr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22C33"/>
    <w:pPr>
      <w:outlineLvl w:val="1"/>
    </w:pPr>
    <w:rPr>
      <w:color w:val="323E4F" w:themeColor="tex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7268"/>
    <w:pPr>
      <w:keepNext/>
      <w:keepLines/>
      <w:spacing w:before="80" w:after="8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B7631D"/>
    <w:pPr>
      <w:keepNext/>
      <w:keepLines/>
      <w:spacing w:before="80" w:after="80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Heading 5 - Dates"/>
    <w:basedOn w:val="Normal"/>
    <w:next w:val="Normal"/>
    <w:link w:val="Heading5Char"/>
    <w:uiPriority w:val="9"/>
    <w:semiHidden/>
    <w:rsid w:val="000C0E16"/>
    <w:pPr>
      <w:keepNext/>
      <w:keepLines/>
      <w:spacing w:before="60"/>
      <w:jc w:val="right"/>
      <w:outlineLvl w:val="4"/>
    </w:pPr>
    <w:rPr>
      <w:rFonts w:ascii="Daytona" w:eastAsiaTheme="majorEastAsia" w:hAnsi="Dayton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268"/>
    <w:rPr>
      <w:rFonts w:eastAsiaTheme="majorEastAsia" w:cstheme="majorBidi"/>
      <w:color w:val="000000" w:themeColor="text1"/>
      <w:sz w:val="22"/>
    </w:rPr>
  </w:style>
  <w:style w:type="table" w:styleId="TableGrid">
    <w:name w:val="Table Grid"/>
    <w:basedOn w:val="TableNormal"/>
    <w:uiPriority w:val="39"/>
    <w:rsid w:val="00894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5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268"/>
    <w:rPr>
      <w:sz w:val="22"/>
    </w:rPr>
  </w:style>
  <w:style w:type="paragraph" w:styleId="Footer">
    <w:name w:val="footer"/>
    <w:basedOn w:val="Normal"/>
    <w:link w:val="FooterChar"/>
    <w:uiPriority w:val="99"/>
    <w:semiHidden/>
    <w:rsid w:val="00F526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268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229F9"/>
    <w:rPr>
      <w:rFonts w:eastAsiaTheme="minorEastAsia" w:cs="B Titr"/>
      <w:color w:val="000000" w:themeColor="text1"/>
      <w:sz w:val="32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68"/>
    <w:rPr>
      <w:rFonts w:eastAsiaTheme="majorEastAsia" w:cstheme="majorBidi"/>
      <w:iCs/>
      <w:color w:val="000000" w:themeColor="text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2C33"/>
    <w:rPr>
      <w:rFonts w:ascii="Calibri" w:eastAsiaTheme="minorEastAsia" w:hAnsi="Calibri" w:cs="B Titr"/>
      <w:color w:val="323E4F" w:themeColor="text2" w:themeShade="BF"/>
      <w:sz w:val="28"/>
      <w:szCs w:val="22"/>
      <w:lang w:bidi="fa-IR"/>
    </w:rPr>
  </w:style>
  <w:style w:type="character" w:customStyle="1" w:styleId="Heading5Char">
    <w:name w:val="Heading 5 Char"/>
    <w:aliases w:val="Heading 5 - Dates Char"/>
    <w:basedOn w:val="DefaultParagraphFont"/>
    <w:link w:val="Heading5"/>
    <w:uiPriority w:val="9"/>
    <w:semiHidden/>
    <w:rsid w:val="00737268"/>
    <w:rPr>
      <w:rFonts w:ascii="Daytona" w:eastAsiaTheme="majorEastAsia" w:hAnsi="Daytona" w:cstheme="majorBidi"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D10EE"/>
    <w:pPr>
      <w:spacing w:before="240"/>
    </w:pPr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EE"/>
    <w:rPr>
      <w:rFonts w:asciiTheme="majorHAnsi" w:eastAsiaTheme="majorEastAsia" w:hAnsiTheme="majorHAnsi" w:cstheme="majorBidi"/>
      <w:color w:val="AB1719" w:themeColor="accent1" w:themeShade="BF"/>
      <w:spacing w:val="-10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31D"/>
    <w:rPr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631D"/>
    <w:rPr>
      <w:rFonts w:eastAsiaTheme="minorEastAsia"/>
      <w:color w:val="000000" w:themeColor="text1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sid w:val="0063746B"/>
    <w:rPr>
      <w:color w:val="808080"/>
    </w:rPr>
  </w:style>
  <w:style w:type="paragraph" w:customStyle="1" w:styleId="Duration">
    <w:name w:val="Duration"/>
    <w:basedOn w:val="Normal"/>
    <w:next w:val="Normal"/>
    <w:link w:val="DurationChar"/>
    <w:qFormat/>
    <w:rsid w:val="00122C33"/>
    <w:rPr>
      <w:color w:val="AB1719" w:themeColor="accent1" w:themeShade="BF"/>
      <w:szCs w:val="22"/>
    </w:rPr>
  </w:style>
  <w:style w:type="character" w:customStyle="1" w:styleId="DurationChar">
    <w:name w:val="Duration Char"/>
    <w:basedOn w:val="DefaultParagraphFont"/>
    <w:link w:val="Duration"/>
    <w:rsid w:val="00122C33"/>
    <w:rPr>
      <w:rFonts w:ascii="Calibri" w:eastAsiaTheme="minorEastAsia" w:hAnsi="Calibri" w:cs="B Nazanin"/>
      <w:color w:val="AB1719" w:themeColor="accent1" w:themeShade="BF"/>
      <w:sz w:val="22"/>
      <w:szCs w:val="22"/>
      <w:lang w:bidi="fa-IR"/>
    </w:rPr>
  </w:style>
  <w:style w:type="character" w:styleId="Hyperlink">
    <w:name w:val="Hyperlink"/>
    <w:basedOn w:val="DefaultParagraphFont"/>
    <w:uiPriority w:val="99"/>
    <w:semiHidden/>
    <w:rsid w:val="004D1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di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TM02919464-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12427"/>
      </a:accent1>
      <a:accent2>
        <a:srgbClr val="F2D2D7"/>
      </a:accent2>
      <a:accent3>
        <a:srgbClr val="7C71A8"/>
      </a:accent3>
      <a:accent4>
        <a:srgbClr val="CECCF8"/>
      </a:accent4>
      <a:accent5>
        <a:srgbClr val="1C87D6"/>
      </a:accent5>
      <a:accent6>
        <a:srgbClr val="D5F5FF"/>
      </a:accent6>
      <a:hlink>
        <a:srgbClr val="0563C1"/>
      </a:hlink>
      <a:folHlink>
        <a:srgbClr val="954F72"/>
      </a:folHlink>
    </a:clrScheme>
    <a:fontScheme name="Custom 135">
      <a:majorFont>
        <a:latin typeface="Cooper Black"/>
        <a:ea typeface=""/>
        <a:cs typeface=""/>
      </a:majorFont>
      <a:minorFont>
        <a:latin typeface="Dayton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E1B50CB-40FE-4C71-A70E-07998BAE70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0DB727-F258-4FDA-8A22-37C291037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28265-E907-43BB-9A80-AA32D07997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C49880-DBAF-4C47-9E5D-CA0D64EC2AD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8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2024-07-08T14:37:00Z</dcterms:created>
  <dcterms:modified xsi:type="dcterms:W3CDTF">2024-07-08T15:54:00Z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